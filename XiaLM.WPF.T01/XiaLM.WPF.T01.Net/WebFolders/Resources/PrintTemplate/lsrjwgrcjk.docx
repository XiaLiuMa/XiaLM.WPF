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0D" w:rsidRPr="003679D2" w:rsidRDefault="00B95DDE" w:rsidP="003679D2">
      <w:pPr>
        <w:ind w:firstLineChars="200" w:firstLine="562"/>
        <w:rPr>
          <w:b/>
          <w:noProof/>
          <w:color w:val="00B0F0"/>
          <w:sz w:val="28"/>
          <w:szCs w:val="28"/>
        </w:rPr>
      </w:pPr>
      <w:r>
        <w:rPr>
          <w:rFonts w:hint="eastAsia"/>
          <w:b/>
          <w:noProof/>
          <w:color w:val="00B0F0"/>
          <w:sz w:val="28"/>
          <w:szCs w:val="28"/>
        </w:rPr>
        <w:t>临时入境外国人出</w:t>
      </w:r>
      <w:r w:rsidR="00216F43" w:rsidRPr="003679D2">
        <w:rPr>
          <w:rFonts w:hint="eastAsia"/>
          <w:b/>
          <w:noProof/>
          <w:color w:val="00B0F0"/>
          <w:sz w:val="28"/>
          <w:szCs w:val="28"/>
        </w:rPr>
        <w:t>境卡</w:t>
      </w:r>
    </w:p>
    <w:p w:rsidR="008031F6" w:rsidRDefault="008031F6" w:rsidP="00DC3227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姓</w:t>
      </w:r>
      <w:r w:rsidR="0012690C">
        <w:rPr>
          <w:rFonts w:hint="eastAsia"/>
        </w:rPr>
        <w:t>名</w:t>
      </w:r>
      <w:r w:rsidR="00DC3227">
        <w:rPr>
          <w:rFonts w:hint="eastAsia"/>
        </w:rPr>
        <w:t>：</w:t>
      </w:r>
      <w:r w:rsidR="007D240F">
        <w:rPr>
          <w:rFonts w:ascii="新宋体" w:hAnsi="新宋体" w:cs="新宋体" w:hint="eastAsia"/>
          <w:color w:val="000000"/>
          <w:kern w:val="0"/>
          <w:sz w:val="19"/>
          <w:szCs w:val="19"/>
        </w:rPr>
        <w:t>name</w:t>
      </w:r>
      <w:r w:rsidR="00DC3227"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91997">
        <w:rPr>
          <w:rFonts w:hint="eastAsia"/>
        </w:rPr>
        <w:t xml:space="preserve"> </w:t>
      </w:r>
      <w:r w:rsidR="00D91997">
        <w:rPr>
          <w:rFonts w:hint="eastAsia"/>
        </w:rPr>
        <w:t>性别：</w:t>
      </w:r>
      <w:proofErr w:type="gramStart"/>
      <w:r w:rsidR="00D91997">
        <w:rPr>
          <w:rFonts w:hint="eastAsia"/>
        </w:rPr>
        <w:t>sex</w:t>
      </w:r>
      <w:proofErr w:type="gramEnd"/>
    </w:p>
    <w:p w:rsidR="00967CE9" w:rsidRDefault="00967CE9" w:rsidP="00DC3227">
      <w:pPr>
        <w:spacing w:line="360" w:lineRule="auto"/>
        <w:ind w:firstLineChars="100" w:firstLine="210"/>
        <w:jc w:val="left"/>
      </w:pPr>
      <w:r>
        <w:rPr>
          <w:rFonts w:hint="eastAsia"/>
        </w:rPr>
        <w:t>曾用</w:t>
      </w:r>
      <w:r>
        <w:rPr>
          <w:rFonts w:hint="eastAsia"/>
        </w:rPr>
        <w:t>名：</w:t>
      </w:r>
      <w:proofErr w:type="spellStart"/>
      <w:proofErr w:type="gramStart"/>
      <w:r w:rsidR="00003878">
        <w:rPr>
          <w:rFonts w:ascii="新宋体" w:hAnsi="新宋体" w:cs="新宋体" w:hint="eastAsia"/>
          <w:color w:val="000000"/>
          <w:kern w:val="0"/>
          <w:sz w:val="19"/>
          <w:szCs w:val="19"/>
        </w:rPr>
        <w:t>ann</w:t>
      </w:r>
      <w:proofErr w:type="spellEnd"/>
      <w:proofErr w:type="gramEnd"/>
    </w:p>
    <w:p w:rsidR="0099710F" w:rsidRDefault="0099710F" w:rsidP="0099710F">
      <w:pPr>
        <w:spacing w:line="360" w:lineRule="auto"/>
        <w:ind w:firstLineChars="100" w:firstLine="210"/>
        <w:jc w:val="left"/>
      </w:pPr>
      <w:r>
        <w:rPr>
          <w:rFonts w:hint="eastAsia"/>
        </w:rPr>
        <w:t>国籍：</w:t>
      </w:r>
      <w:proofErr w:type="spellStart"/>
      <w:proofErr w:type="gramStart"/>
      <w:r w:rsidR="00EA6065">
        <w:rPr>
          <w:rFonts w:hint="eastAsia"/>
        </w:rPr>
        <w:t>na</w:t>
      </w:r>
      <w:proofErr w:type="spellEnd"/>
      <w:proofErr w:type="gramEnd"/>
    </w:p>
    <w:p w:rsidR="0099710F" w:rsidRDefault="0099710F" w:rsidP="0099710F">
      <w:pPr>
        <w:spacing w:line="360" w:lineRule="auto"/>
        <w:ind w:firstLineChars="100" w:firstLine="210"/>
        <w:jc w:val="left"/>
      </w:pPr>
      <w:r>
        <w:rPr>
          <w:rFonts w:hint="eastAsia"/>
        </w:rPr>
        <w:t>护照号码：</w:t>
      </w:r>
      <w:proofErr w:type="gramStart"/>
      <w:r w:rsidR="00EA6065">
        <w:rPr>
          <w:rFonts w:hint="eastAsia"/>
        </w:rPr>
        <w:t>id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</w:p>
    <w:p w:rsidR="00DC3227" w:rsidRDefault="00DC3227" w:rsidP="002D5DD5">
      <w:pPr>
        <w:spacing w:line="360" w:lineRule="auto"/>
        <w:ind w:firstLineChars="100" w:firstLine="210"/>
        <w:jc w:val="left"/>
      </w:pPr>
      <w:r>
        <w:rPr>
          <w:rFonts w:hint="eastAsia"/>
        </w:rPr>
        <w:t>出生日期：</w:t>
      </w:r>
      <w:proofErr w:type="spellStart"/>
      <w:proofErr w:type="gramStart"/>
      <w:r w:rsidR="00EA6065">
        <w:rPr>
          <w:rFonts w:hint="eastAsia"/>
        </w:rPr>
        <w:t>bd</w:t>
      </w:r>
      <w:proofErr w:type="spellEnd"/>
      <w:proofErr w:type="gramEnd"/>
    </w:p>
    <w:p w:rsidR="0053522D" w:rsidRDefault="00214AC8" w:rsidP="00E827D9">
      <w:pPr>
        <w:spacing w:line="360" w:lineRule="auto"/>
        <w:ind w:firstLineChars="100" w:firstLine="210"/>
        <w:jc w:val="left"/>
      </w:pPr>
      <w:bookmarkStart w:id="0" w:name="_GoBack"/>
      <w:bookmarkEnd w:id="0"/>
      <w:r>
        <w:rPr>
          <w:rFonts w:hint="eastAsia"/>
        </w:rPr>
        <w:t>航班号</w:t>
      </w:r>
      <w:r>
        <w:rPr>
          <w:rFonts w:hint="eastAsia"/>
        </w:rPr>
        <w:t>/</w:t>
      </w:r>
      <w:r>
        <w:rPr>
          <w:rFonts w:hint="eastAsia"/>
        </w:rPr>
        <w:t>船号</w:t>
      </w:r>
      <w:r>
        <w:rPr>
          <w:rFonts w:hint="eastAsia"/>
        </w:rPr>
        <w:t>/</w:t>
      </w:r>
      <w:r>
        <w:rPr>
          <w:rFonts w:hint="eastAsia"/>
        </w:rPr>
        <w:t>车次：</w:t>
      </w:r>
      <w:r w:rsidR="00EA6065">
        <w:rPr>
          <w:rFonts w:hint="eastAsia"/>
        </w:rPr>
        <w:t>fight</w:t>
      </w:r>
    </w:p>
    <w:p w:rsidR="00E827D9" w:rsidRDefault="00E827D9" w:rsidP="00E827D9">
      <w:pPr>
        <w:spacing w:line="360" w:lineRule="auto"/>
        <w:ind w:firstLineChars="100" w:firstLine="210"/>
        <w:jc w:val="left"/>
      </w:pPr>
    </w:p>
    <w:p w:rsidR="00C76EEE" w:rsidRDefault="00C76EEE" w:rsidP="00214AC8">
      <w:pPr>
        <w:spacing w:line="360" w:lineRule="auto"/>
        <w:ind w:firstLineChars="100" w:firstLine="210"/>
        <w:jc w:val="left"/>
      </w:pPr>
      <w:r>
        <w:rPr>
          <w:rFonts w:hint="eastAsia"/>
        </w:rPr>
        <w:tab/>
      </w:r>
      <w:r>
        <w:rPr>
          <w:rFonts w:hint="eastAsia"/>
        </w:rPr>
        <w:t>以上申明真实准确。</w:t>
      </w:r>
    </w:p>
    <w:p w:rsidR="00DC3227" w:rsidRPr="00DC3227" w:rsidRDefault="00C76EEE" w:rsidP="00436A32">
      <w:pPr>
        <w:spacing w:line="360" w:lineRule="auto"/>
        <w:ind w:firstLineChars="100" w:firstLine="21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E1247">
        <w:rPr>
          <w:rFonts w:hint="eastAsia"/>
        </w:rPr>
        <w:tab/>
      </w:r>
      <w:r>
        <w:rPr>
          <w:rFonts w:hint="eastAsia"/>
        </w:rPr>
        <w:t>签名：</w:t>
      </w:r>
    </w:p>
    <w:sectPr w:rsidR="00DC3227" w:rsidRPr="00DC3227" w:rsidSect="007E0DC8">
      <w:pgSz w:w="4082" w:h="11901" w:code="175"/>
      <w:pgMar w:top="238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D8B" w:rsidRDefault="00800D8B" w:rsidP="00945C91">
      <w:r>
        <w:separator/>
      </w:r>
    </w:p>
  </w:endnote>
  <w:endnote w:type="continuationSeparator" w:id="0">
    <w:p w:rsidR="00800D8B" w:rsidRDefault="00800D8B" w:rsidP="0094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D8B" w:rsidRDefault="00800D8B" w:rsidP="00945C91">
      <w:r>
        <w:separator/>
      </w:r>
    </w:p>
  </w:footnote>
  <w:footnote w:type="continuationSeparator" w:id="0">
    <w:p w:rsidR="00800D8B" w:rsidRDefault="00800D8B" w:rsidP="00945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408CE"/>
    <w:multiLevelType w:val="multilevel"/>
    <w:tmpl w:val="3C18B0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680" w:hanging="45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64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77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99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103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216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329" w:hanging="425"/>
      </w:pPr>
      <w:rPr>
        <w:rFonts w:hint="eastAsia"/>
      </w:rPr>
    </w:lvl>
  </w:abstractNum>
  <w:abstractNum w:abstractNumId="1">
    <w:nsid w:val="43E851AB"/>
    <w:multiLevelType w:val="multilevel"/>
    <w:tmpl w:val="75C805EC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hanging="39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64" w:hanging="39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D511ACE"/>
    <w:multiLevelType w:val="multilevel"/>
    <w:tmpl w:val="7772B0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134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2E"/>
    <w:rsid w:val="00003878"/>
    <w:rsid w:val="00060CDF"/>
    <w:rsid w:val="000D2DD3"/>
    <w:rsid w:val="000E14AF"/>
    <w:rsid w:val="000E1E5A"/>
    <w:rsid w:val="0012690C"/>
    <w:rsid w:val="00161092"/>
    <w:rsid w:val="001C65D5"/>
    <w:rsid w:val="001D2C9C"/>
    <w:rsid w:val="00214AC8"/>
    <w:rsid w:val="00216F43"/>
    <w:rsid w:val="0026093D"/>
    <w:rsid w:val="002B400D"/>
    <w:rsid w:val="002D5146"/>
    <w:rsid w:val="002D5DD5"/>
    <w:rsid w:val="00341B81"/>
    <w:rsid w:val="003679D2"/>
    <w:rsid w:val="003706C7"/>
    <w:rsid w:val="003D0B2C"/>
    <w:rsid w:val="003E0E2F"/>
    <w:rsid w:val="003E30D9"/>
    <w:rsid w:val="00403B7A"/>
    <w:rsid w:val="00410B06"/>
    <w:rsid w:val="00436A32"/>
    <w:rsid w:val="00452A02"/>
    <w:rsid w:val="004550DB"/>
    <w:rsid w:val="0047774B"/>
    <w:rsid w:val="0048150F"/>
    <w:rsid w:val="0053522D"/>
    <w:rsid w:val="006B6718"/>
    <w:rsid w:val="006C6245"/>
    <w:rsid w:val="006E6995"/>
    <w:rsid w:val="00753207"/>
    <w:rsid w:val="007B01C3"/>
    <w:rsid w:val="007D240F"/>
    <w:rsid w:val="007E0DC8"/>
    <w:rsid w:val="00800D8B"/>
    <w:rsid w:val="008031F6"/>
    <w:rsid w:val="00815D3F"/>
    <w:rsid w:val="008179A5"/>
    <w:rsid w:val="00842382"/>
    <w:rsid w:val="008B6320"/>
    <w:rsid w:val="008F2D57"/>
    <w:rsid w:val="00902357"/>
    <w:rsid w:val="00945C91"/>
    <w:rsid w:val="00967CE9"/>
    <w:rsid w:val="00971366"/>
    <w:rsid w:val="0099213B"/>
    <w:rsid w:val="0099710F"/>
    <w:rsid w:val="00A63A43"/>
    <w:rsid w:val="00AA1731"/>
    <w:rsid w:val="00AC4C5C"/>
    <w:rsid w:val="00AE1247"/>
    <w:rsid w:val="00AE4283"/>
    <w:rsid w:val="00B71B16"/>
    <w:rsid w:val="00B877D8"/>
    <w:rsid w:val="00B95DDE"/>
    <w:rsid w:val="00C17B01"/>
    <w:rsid w:val="00C72321"/>
    <w:rsid w:val="00C76EEE"/>
    <w:rsid w:val="00CA2B01"/>
    <w:rsid w:val="00D91997"/>
    <w:rsid w:val="00DC3227"/>
    <w:rsid w:val="00E47D2E"/>
    <w:rsid w:val="00E827D9"/>
    <w:rsid w:val="00EA6065"/>
    <w:rsid w:val="00ED1323"/>
    <w:rsid w:val="00F56B81"/>
    <w:rsid w:val="00F8043A"/>
    <w:rsid w:val="00FC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0D2DD3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D2DD3"/>
    <w:rPr>
      <w:rFonts w:ascii="Calibri" w:eastAsia="宋体" w:hAnsi="Calibri" w:cs="Times New Roman"/>
      <w:b/>
      <w:bCs/>
      <w:sz w:val="28"/>
      <w:szCs w:val="32"/>
    </w:rPr>
  </w:style>
  <w:style w:type="table" w:styleId="a3">
    <w:name w:val="Table Grid"/>
    <w:basedOn w:val="a1"/>
    <w:uiPriority w:val="59"/>
    <w:rsid w:val="00455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52A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2A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4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45C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45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45C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0D2DD3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D2DD3"/>
    <w:rPr>
      <w:rFonts w:ascii="Calibri" w:eastAsia="宋体" w:hAnsi="Calibri" w:cs="Times New Roman"/>
      <w:b/>
      <w:bCs/>
      <w:sz w:val="28"/>
      <w:szCs w:val="32"/>
    </w:rPr>
  </w:style>
  <w:style w:type="table" w:styleId="a3">
    <w:name w:val="Table Grid"/>
    <w:basedOn w:val="a1"/>
    <w:uiPriority w:val="59"/>
    <w:rsid w:val="00455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52A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2A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4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45C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45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45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0003;&#25253;&#21333;&#25171;&#21360;\&#27169;&#26495;\&#28023;&#20851;&#30003;&#25253;&#21333;&#28909;&#25935;&#25171;&#21360;&#20013;&#25991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海关申报单热敏打印中文模版.dotx</Template>
  <TotalTime>24</TotalTime>
  <Pages>1</Pages>
  <Words>14</Words>
  <Characters>86</Characters>
  <Application>Microsoft Office Word</Application>
  <DocSecurity>0</DocSecurity>
  <Lines>1</Lines>
  <Paragraphs>1</Paragraphs>
  <ScaleCrop>false</ScaleCrop>
  <Company>Sky123.Org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Windows User</cp:lastModifiedBy>
  <cp:revision>44</cp:revision>
  <cp:lastPrinted>2017-12-01T08:23:00Z</cp:lastPrinted>
  <dcterms:created xsi:type="dcterms:W3CDTF">2017-12-05T09:04:00Z</dcterms:created>
  <dcterms:modified xsi:type="dcterms:W3CDTF">2018-08-01T06:55:00Z</dcterms:modified>
</cp:coreProperties>
</file>