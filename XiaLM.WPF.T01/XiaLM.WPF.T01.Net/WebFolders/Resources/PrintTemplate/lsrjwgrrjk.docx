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0D" w:rsidRPr="003679D2" w:rsidRDefault="00216F43" w:rsidP="003679D2">
      <w:pPr>
        <w:ind w:firstLineChars="200" w:firstLine="562"/>
        <w:rPr>
          <w:b/>
          <w:noProof/>
          <w:color w:val="00B0F0"/>
          <w:sz w:val="28"/>
          <w:szCs w:val="28"/>
        </w:rPr>
      </w:pPr>
      <w:r w:rsidRPr="003679D2">
        <w:rPr>
          <w:rFonts w:hint="eastAsia"/>
          <w:b/>
          <w:noProof/>
          <w:color w:val="00B0F0"/>
          <w:sz w:val="28"/>
          <w:szCs w:val="28"/>
        </w:rPr>
        <w:t>临时入境外国人入境卡</w:t>
      </w:r>
    </w:p>
    <w:p w:rsidR="008031F6" w:rsidRDefault="008031F6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姓</w:t>
      </w:r>
      <w:r w:rsidR="00D7004F">
        <w:rPr>
          <w:rFonts w:hint="eastAsia"/>
        </w:rPr>
        <w:t>名</w:t>
      </w:r>
      <w:r w:rsidR="00DC3227">
        <w:rPr>
          <w:rFonts w:hint="eastAsia"/>
        </w:rPr>
        <w:t>：</w:t>
      </w:r>
      <w:r w:rsidR="00913F69">
        <w:rPr>
          <w:rFonts w:ascii="新宋体" w:hAnsi="新宋体" w:cs="新宋体" w:hint="eastAsia"/>
          <w:color w:val="000000"/>
          <w:kern w:val="0"/>
          <w:sz w:val="19"/>
          <w:szCs w:val="19"/>
        </w:rPr>
        <w:t>name</w:t>
      </w:r>
      <w:bookmarkStart w:id="0" w:name="_GoBack"/>
      <w:bookmarkEnd w:id="0"/>
      <w:r w:rsidR="00DC3227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62D6">
        <w:rPr>
          <w:rFonts w:hint="eastAsia"/>
        </w:rPr>
        <w:t xml:space="preserve">  </w:t>
      </w:r>
      <w:r w:rsidR="009C62D6">
        <w:rPr>
          <w:rFonts w:hint="eastAsia"/>
        </w:rPr>
        <w:t>性别：</w:t>
      </w:r>
      <w:r w:rsidR="009C62D6">
        <w:rPr>
          <w:rFonts w:hint="eastAsia"/>
        </w:rPr>
        <w:t>sex</w:t>
      </w:r>
    </w:p>
    <w:p w:rsidR="00A66FC6" w:rsidRDefault="00A66FC6" w:rsidP="00A66FC6">
      <w:pPr>
        <w:spacing w:line="360" w:lineRule="auto"/>
        <w:ind w:firstLineChars="100" w:firstLine="210"/>
        <w:jc w:val="left"/>
      </w:pPr>
      <w:r>
        <w:rPr>
          <w:rFonts w:hint="eastAsia"/>
        </w:rPr>
        <w:t>曾用名：</w:t>
      </w:r>
      <w:proofErr w:type="spellStart"/>
      <w:proofErr w:type="gramStart"/>
      <w:r>
        <w:rPr>
          <w:rFonts w:hint="eastAsia"/>
        </w:rPr>
        <w:t>a</w:t>
      </w:r>
      <w:r w:rsidR="008F7B56">
        <w:rPr>
          <w:rFonts w:hint="eastAsia"/>
        </w:rPr>
        <w:t>nn</w:t>
      </w:r>
      <w:proofErr w:type="spellEnd"/>
      <w:proofErr w:type="gramEnd"/>
    </w:p>
    <w:p w:rsidR="002343BC" w:rsidRDefault="002343BC" w:rsidP="00A66FC6">
      <w:pPr>
        <w:spacing w:line="360" w:lineRule="auto"/>
        <w:ind w:firstLineChars="100" w:firstLine="210"/>
        <w:jc w:val="left"/>
      </w:pPr>
      <w:r>
        <w:rPr>
          <w:rFonts w:hint="eastAsia"/>
        </w:rPr>
        <w:t>出生日期：</w:t>
      </w:r>
      <w:proofErr w:type="spellStart"/>
      <w:proofErr w:type="gramStart"/>
      <w:r>
        <w:rPr>
          <w:rFonts w:hint="eastAsia"/>
        </w:rPr>
        <w:t>bd</w:t>
      </w:r>
      <w:proofErr w:type="spellEnd"/>
      <w:proofErr w:type="gramEnd"/>
    </w:p>
    <w:p w:rsidR="0099710F" w:rsidRDefault="0099710F" w:rsidP="0099710F">
      <w:pPr>
        <w:spacing w:line="360" w:lineRule="auto"/>
        <w:ind w:firstLineChars="100" w:firstLine="210"/>
        <w:jc w:val="left"/>
      </w:pPr>
      <w:r>
        <w:rPr>
          <w:rFonts w:hint="eastAsia"/>
        </w:rPr>
        <w:t>国籍：</w:t>
      </w:r>
      <w:proofErr w:type="spellStart"/>
      <w:proofErr w:type="gramStart"/>
      <w:r w:rsidR="00EA6065">
        <w:rPr>
          <w:rFonts w:hint="eastAsia"/>
        </w:rPr>
        <w:t>na</w:t>
      </w:r>
      <w:proofErr w:type="spellEnd"/>
      <w:proofErr w:type="gramEnd"/>
    </w:p>
    <w:p w:rsidR="002343BC" w:rsidRPr="002343BC" w:rsidRDefault="002343BC" w:rsidP="002343BC">
      <w:pPr>
        <w:spacing w:line="360" w:lineRule="auto"/>
        <w:ind w:firstLineChars="100" w:firstLine="210"/>
        <w:jc w:val="left"/>
      </w:pPr>
      <w:r>
        <w:rPr>
          <w:rFonts w:hint="eastAsia"/>
        </w:rPr>
        <w:t>曾用国籍：</w:t>
      </w:r>
      <w:proofErr w:type="spellStart"/>
      <w:proofErr w:type="gramStart"/>
      <w:r w:rsidR="00FA3241">
        <w:rPr>
          <w:rFonts w:hint="eastAsia"/>
        </w:rPr>
        <w:t>annation</w:t>
      </w:r>
      <w:proofErr w:type="spellEnd"/>
      <w:proofErr w:type="gramEnd"/>
    </w:p>
    <w:p w:rsidR="0098550D" w:rsidRDefault="0099710F" w:rsidP="0099710F">
      <w:pPr>
        <w:spacing w:line="360" w:lineRule="auto"/>
        <w:ind w:firstLineChars="100" w:firstLine="210"/>
        <w:jc w:val="left"/>
      </w:pPr>
      <w:r>
        <w:rPr>
          <w:rFonts w:hint="eastAsia"/>
        </w:rPr>
        <w:t>护照号码：</w:t>
      </w:r>
      <w:proofErr w:type="gramStart"/>
      <w:r w:rsidR="00EA6065">
        <w:rPr>
          <w:rFonts w:hint="eastAsia"/>
        </w:rPr>
        <w:t>id</w:t>
      </w:r>
      <w:proofErr w:type="gramEnd"/>
      <w:r>
        <w:rPr>
          <w:rFonts w:hint="eastAsia"/>
        </w:rPr>
        <w:tab/>
      </w:r>
    </w:p>
    <w:p w:rsidR="0099710F" w:rsidRDefault="00AF1E50" w:rsidP="0099710F">
      <w:pPr>
        <w:spacing w:line="360" w:lineRule="auto"/>
        <w:ind w:firstLineChars="100" w:firstLine="210"/>
        <w:jc w:val="left"/>
      </w:pPr>
      <w:r>
        <w:rPr>
          <w:rFonts w:hint="eastAsia"/>
        </w:rPr>
        <w:t>证件是否被盗过</w:t>
      </w:r>
      <w:r w:rsidR="0098550D">
        <w:rPr>
          <w:rFonts w:hint="eastAsia"/>
        </w:rPr>
        <w:t>：</w:t>
      </w:r>
      <w:proofErr w:type="spellStart"/>
      <w:proofErr w:type="gramStart"/>
      <w:r w:rsidR="00650F96">
        <w:rPr>
          <w:rFonts w:hint="eastAsia"/>
        </w:rPr>
        <w:t>pels</w:t>
      </w:r>
      <w:proofErr w:type="spellEnd"/>
      <w:proofErr w:type="gramEnd"/>
    </w:p>
    <w:p w:rsidR="00DC3227" w:rsidRDefault="005973CC" w:rsidP="002D5DD5">
      <w:pPr>
        <w:spacing w:line="360" w:lineRule="auto"/>
        <w:ind w:firstLineChars="100" w:firstLine="210"/>
        <w:jc w:val="left"/>
      </w:pPr>
      <w:r>
        <w:rPr>
          <w:rFonts w:hint="eastAsia"/>
        </w:rPr>
        <w:t>来华目的</w:t>
      </w:r>
      <w:r w:rsidR="00DC3227">
        <w:rPr>
          <w:rFonts w:hint="eastAsia"/>
        </w:rPr>
        <w:t>：</w:t>
      </w:r>
      <w:proofErr w:type="spellStart"/>
      <w:proofErr w:type="gramStart"/>
      <w:r w:rsidR="00E40893">
        <w:rPr>
          <w:rFonts w:hint="eastAsia"/>
        </w:rPr>
        <w:t>pttc</w:t>
      </w:r>
      <w:proofErr w:type="spellEnd"/>
      <w:proofErr w:type="gramEnd"/>
      <w:r w:rsidR="002D5DD5">
        <w:rPr>
          <w:rFonts w:hint="eastAsia"/>
        </w:rPr>
        <w:tab/>
      </w:r>
      <w:r w:rsidR="002D5DD5">
        <w:rPr>
          <w:rFonts w:hint="eastAsia"/>
        </w:rPr>
        <w:tab/>
      </w:r>
    </w:p>
    <w:p w:rsidR="00E1450C" w:rsidRDefault="00E1450C" w:rsidP="002D5DD5">
      <w:pPr>
        <w:spacing w:line="360" w:lineRule="auto"/>
        <w:ind w:firstLineChars="100" w:firstLine="210"/>
        <w:jc w:val="left"/>
      </w:pPr>
      <w:r>
        <w:rPr>
          <w:rFonts w:hint="eastAsia"/>
        </w:rPr>
        <w:t>入境航班号：</w:t>
      </w:r>
      <w:proofErr w:type="gramStart"/>
      <w:r>
        <w:rPr>
          <w:rFonts w:hint="eastAsia"/>
        </w:rPr>
        <w:t>fight</w:t>
      </w:r>
      <w:proofErr w:type="gramEnd"/>
    </w:p>
    <w:p w:rsidR="00861B2B" w:rsidRDefault="00861B2B" w:rsidP="00861B2B">
      <w:pPr>
        <w:spacing w:line="360" w:lineRule="auto"/>
        <w:ind w:firstLineChars="100" w:firstLine="210"/>
        <w:jc w:val="left"/>
      </w:pPr>
      <w:r>
        <w:rPr>
          <w:rFonts w:hint="eastAsia"/>
        </w:rPr>
        <w:t>电话号码：</w:t>
      </w:r>
      <w:proofErr w:type="spellStart"/>
      <w:proofErr w:type="gramStart"/>
      <w:r w:rsidR="00D52B0F">
        <w:rPr>
          <w:rFonts w:hint="eastAsia"/>
        </w:rPr>
        <w:t>ytn</w:t>
      </w:r>
      <w:proofErr w:type="spellEnd"/>
      <w:proofErr w:type="gramEnd"/>
    </w:p>
    <w:p w:rsidR="007A71D7" w:rsidRDefault="007A71D7" w:rsidP="007A71D7">
      <w:pPr>
        <w:spacing w:line="360" w:lineRule="auto"/>
        <w:ind w:firstLineChars="100" w:firstLine="210"/>
        <w:jc w:val="left"/>
      </w:pPr>
      <w:r>
        <w:rPr>
          <w:rFonts w:hint="eastAsia"/>
        </w:rPr>
        <w:t>电子邮件：</w:t>
      </w:r>
      <w:proofErr w:type="spellStart"/>
      <w:proofErr w:type="gramStart"/>
      <w:r w:rsidR="00633E32">
        <w:rPr>
          <w:rFonts w:hint="eastAsia"/>
        </w:rPr>
        <w:t>emal</w:t>
      </w:r>
      <w:proofErr w:type="spellEnd"/>
      <w:proofErr w:type="gramEnd"/>
    </w:p>
    <w:p w:rsidR="000848A2" w:rsidRDefault="00D278B0" w:rsidP="007A71D7">
      <w:pPr>
        <w:spacing w:line="360" w:lineRule="auto"/>
        <w:ind w:firstLineChars="100" w:firstLine="210"/>
        <w:jc w:val="left"/>
      </w:pPr>
      <w:r>
        <w:rPr>
          <w:rFonts w:hint="eastAsia"/>
        </w:rPr>
        <w:t>是否来过中国：</w:t>
      </w:r>
      <w:proofErr w:type="spellStart"/>
      <w:proofErr w:type="gramStart"/>
      <w:r w:rsidR="00215B5F">
        <w:rPr>
          <w:rFonts w:hint="eastAsia"/>
        </w:rPr>
        <w:t>hbcb</w:t>
      </w:r>
      <w:proofErr w:type="spellEnd"/>
      <w:proofErr w:type="gramEnd"/>
    </w:p>
    <w:p w:rsidR="00861B2B" w:rsidRPr="000C2E67" w:rsidRDefault="000C2E67" w:rsidP="000E17E3">
      <w:pPr>
        <w:spacing w:line="360" w:lineRule="auto"/>
        <w:ind w:firstLineChars="100" w:firstLine="210"/>
        <w:jc w:val="left"/>
      </w:pPr>
      <w:r>
        <w:rPr>
          <w:rFonts w:hint="eastAsia"/>
        </w:rPr>
        <w:t>在华住址：</w:t>
      </w:r>
      <w:proofErr w:type="spellStart"/>
      <w:proofErr w:type="gramStart"/>
      <w:r w:rsidR="00CE273E">
        <w:rPr>
          <w:rFonts w:hint="eastAsia"/>
        </w:rPr>
        <w:t>inc</w:t>
      </w:r>
      <w:proofErr w:type="spellEnd"/>
      <w:proofErr w:type="gramEnd"/>
    </w:p>
    <w:p w:rsidR="00DC3227" w:rsidRDefault="00A65502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计划出境时间</w:t>
      </w:r>
      <w:r w:rsidR="00DC3227">
        <w:rPr>
          <w:rFonts w:hint="eastAsia"/>
        </w:rPr>
        <w:t>：</w:t>
      </w:r>
      <w:proofErr w:type="spellStart"/>
      <w:proofErr w:type="gramStart"/>
      <w:r w:rsidR="00277C4D">
        <w:rPr>
          <w:rFonts w:hint="eastAsia"/>
        </w:rPr>
        <w:t>idof</w:t>
      </w:r>
      <w:proofErr w:type="spellEnd"/>
      <w:proofErr w:type="gramEnd"/>
    </w:p>
    <w:p w:rsidR="0053522D" w:rsidRDefault="00DF5C72" w:rsidP="00E827D9">
      <w:pPr>
        <w:spacing w:line="360" w:lineRule="auto"/>
        <w:ind w:firstLineChars="100" w:firstLine="210"/>
        <w:jc w:val="left"/>
      </w:pPr>
      <w:r>
        <w:rPr>
          <w:rFonts w:hint="eastAsia"/>
        </w:rPr>
        <w:t>计划出境口岸</w:t>
      </w:r>
      <w:r w:rsidR="00214AC8"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ipod</w:t>
      </w:r>
      <w:proofErr w:type="spellEnd"/>
      <w:proofErr w:type="gramEnd"/>
    </w:p>
    <w:p w:rsidR="003D1C06" w:rsidRDefault="007D35B0" w:rsidP="003D1C06">
      <w:pPr>
        <w:spacing w:line="360" w:lineRule="auto"/>
        <w:ind w:firstLineChars="100" w:firstLine="210"/>
        <w:jc w:val="left"/>
      </w:pPr>
      <w:r>
        <w:rPr>
          <w:rFonts w:hint="eastAsia"/>
        </w:rPr>
        <w:t>计划出境</w:t>
      </w:r>
      <w:r w:rsidR="003D1C06">
        <w:rPr>
          <w:rFonts w:hint="eastAsia"/>
        </w:rPr>
        <w:t>航班号：</w:t>
      </w:r>
      <w:r w:rsidR="00C35FB9">
        <w:rPr>
          <w:rFonts w:hint="eastAsia"/>
        </w:rPr>
        <w:t>i</w:t>
      </w:r>
      <w:r w:rsidR="003D1C06">
        <w:rPr>
          <w:rFonts w:hint="eastAsia"/>
        </w:rPr>
        <w:t>fight</w:t>
      </w:r>
    </w:p>
    <w:p w:rsidR="00E827D9" w:rsidRDefault="00E827D9" w:rsidP="00E827D9">
      <w:pPr>
        <w:spacing w:line="360" w:lineRule="auto"/>
        <w:ind w:firstLineChars="100" w:firstLine="210"/>
        <w:jc w:val="left"/>
      </w:pPr>
    </w:p>
    <w:p w:rsidR="00C76EEE" w:rsidRDefault="00C76EEE" w:rsidP="00214AC8">
      <w:pPr>
        <w:spacing w:line="360" w:lineRule="auto"/>
        <w:ind w:firstLineChars="100" w:firstLine="210"/>
        <w:jc w:val="left"/>
      </w:pPr>
      <w:r>
        <w:rPr>
          <w:rFonts w:hint="eastAsia"/>
        </w:rPr>
        <w:tab/>
      </w:r>
      <w:r>
        <w:rPr>
          <w:rFonts w:hint="eastAsia"/>
        </w:rPr>
        <w:t>以上申明真实准确。</w:t>
      </w:r>
    </w:p>
    <w:p w:rsidR="00DC3227" w:rsidRPr="00DC3227" w:rsidRDefault="00C76EEE" w:rsidP="00436A32">
      <w:pPr>
        <w:spacing w:line="360" w:lineRule="auto"/>
        <w:ind w:firstLineChars="100" w:firstLine="21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1247">
        <w:rPr>
          <w:rFonts w:hint="eastAsia"/>
        </w:rPr>
        <w:tab/>
      </w:r>
      <w:r>
        <w:rPr>
          <w:rFonts w:hint="eastAsia"/>
        </w:rPr>
        <w:t>签名：</w:t>
      </w:r>
    </w:p>
    <w:sectPr w:rsidR="00DC3227" w:rsidRPr="00DC3227" w:rsidSect="007E0DC8">
      <w:pgSz w:w="4082" w:h="11901" w:code="175"/>
      <w:pgMar w:top="238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3E0" w:rsidRDefault="00BB13E0" w:rsidP="00945C91">
      <w:r>
        <w:separator/>
      </w:r>
    </w:p>
  </w:endnote>
  <w:endnote w:type="continuationSeparator" w:id="0">
    <w:p w:rsidR="00BB13E0" w:rsidRDefault="00BB13E0" w:rsidP="0094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3E0" w:rsidRDefault="00BB13E0" w:rsidP="00945C91">
      <w:r>
        <w:separator/>
      </w:r>
    </w:p>
  </w:footnote>
  <w:footnote w:type="continuationSeparator" w:id="0">
    <w:p w:rsidR="00BB13E0" w:rsidRDefault="00BB13E0" w:rsidP="0094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08CE"/>
    <w:multiLevelType w:val="multilevel"/>
    <w:tmpl w:val="3C18B0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680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4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77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9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03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16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29" w:hanging="425"/>
      </w:pPr>
      <w:rPr>
        <w:rFonts w:hint="eastAsia"/>
      </w:rPr>
    </w:lvl>
  </w:abstractNum>
  <w:abstractNum w:abstractNumId="1">
    <w:nsid w:val="43E851AB"/>
    <w:multiLevelType w:val="multilevel"/>
    <w:tmpl w:val="75C805EC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hanging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64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D511ACE"/>
    <w:multiLevelType w:val="multilevel"/>
    <w:tmpl w:val="7772B0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134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E"/>
    <w:rsid w:val="00060CDF"/>
    <w:rsid w:val="000848A2"/>
    <w:rsid w:val="000C2E67"/>
    <w:rsid w:val="000D2DD3"/>
    <w:rsid w:val="000E17E3"/>
    <w:rsid w:val="000E1E5A"/>
    <w:rsid w:val="00161092"/>
    <w:rsid w:val="001C65D5"/>
    <w:rsid w:val="001D2C9C"/>
    <w:rsid w:val="00214AC8"/>
    <w:rsid w:val="00215B5F"/>
    <w:rsid w:val="00216F43"/>
    <w:rsid w:val="002343BC"/>
    <w:rsid w:val="0026093D"/>
    <w:rsid w:val="00277C4D"/>
    <w:rsid w:val="002B400D"/>
    <w:rsid w:val="002D5146"/>
    <w:rsid w:val="002D5DD5"/>
    <w:rsid w:val="00341B81"/>
    <w:rsid w:val="003679D2"/>
    <w:rsid w:val="003706C7"/>
    <w:rsid w:val="003D0B2C"/>
    <w:rsid w:val="003D1C06"/>
    <w:rsid w:val="003E0E2F"/>
    <w:rsid w:val="003E30D9"/>
    <w:rsid w:val="00403B7A"/>
    <w:rsid w:val="00410B06"/>
    <w:rsid w:val="00436A32"/>
    <w:rsid w:val="00452A02"/>
    <w:rsid w:val="004550DB"/>
    <w:rsid w:val="0047774B"/>
    <w:rsid w:val="0048150F"/>
    <w:rsid w:val="0053522D"/>
    <w:rsid w:val="005973CC"/>
    <w:rsid w:val="00633E32"/>
    <w:rsid w:val="00650F96"/>
    <w:rsid w:val="00680CA4"/>
    <w:rsid w:val="006B6718"/>
    <w:rsid w:val="006C6245"/>
    <w:rsid w:val="006E6995"/>
    <w:rsid w:val="00753207"/>
    <w:rsid w:val="007A71D7"/>
    <w:rsid w:val="007B01C3"/>
    <w:rsid w:val="007D35B0"/>
    <w:rsid w:val="007E0DC8"/>
    <w:rsid w:val="008031F6"/>
    <w:rsid w:val="00815D3F"/>
    <w:rsid w:val="008179A5"/>
    <w:rsid w:val="00842382"/>
    <w:rsid w:val="00861B2B"/>
    <w:rsid w:val="008B6320"/>
    <w:rsid w:val="008F2D57"/>
    <w:rsid w:val="008F7B56"/>
    <w:rsid w:val="00902357"/>
    <w:rsid w:val="00913F69"/>
    <w:rsid w:val="00945C91"/>
    <w:rsid w:val="00953878"/>
    <w:rsid w:val="00971366"/>
    <w:rsid w:val="0098550D"/>
    <w:rsid w:val="0099213B"/>
    <w:rsid w:val="0099710F"/>
    <w:rsid w:val="009C62D6"/>
    <w:rsid w:val="00A63A43"/>
    <w:rsid w:val="00A65502"/>
    <w:rsid w:val="00A66FC6"/>
    <w:rsid w:val="00AA1731"/>
    <w:rsid w:val="00AC4C5C"/>
    <w:rsid w:val="00AE1247"/>
    <w:rsid w:val="00AE4283"/>
    <w:rsid w:val="00AF1E50"/>
    <w:rsid w:val="00B71B16"/>
    <w:rsid w:val="00B877D8"/>
    <w:rsid w:val="00BB13E0"/>
    <w:rsid w:val="00C35FB9"/>
    <w:rsid w:val="00C72321"/>
    <w:rsid w:val="00C76EEE"/>
    <w:rsid w:val="00CA2B01"/>
    <w:rsid w:val="00CE273E"/>
    <w:rsid w:val="00D278B0"/>
    <w:rsid w:val="00D52B0F"/>
    <w:rsid w:val="00D7004F"/>
    <w:rsid w:val="00DC3227"/>
    <w:rsid w:val="00DF5C72"/>
    <w:rsid w:val="00E1450C"/>
    <w:rsid w:val="00E40893"/>
    <w:rsid w:val="00E47D2E"/>
    <w:rsid w:val="00E827D9"/>
    <w:rsid w:val="00EA6065"/>
    <w:rsid w:val="00ED1323"/>
    <w:rsid w:val="00F56B81"/>
    <w:rsid w:val="00F8043A"/>
    <w:rsid w:val="00FA3241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0003;&#25253;&#21333;&#25171;&#21360;\&#27169;&#26495;\&#28023;&#20851;&#30003;&#25253;&#21333;&#28909;&#25935;&#25171;&#21360;&#20013;&#25991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海关申报单热敏打印中文模版.dotx</Template>
  <TotalTime>39</TotalTime>
  <Pages>1</Pages>
  <Words>31</Words>
  <Characters>183</Characters>
  <Application>Microsoft Office Word</Application>
  <DocSecurity>0</DocSecurity>
  <Lines>1</Lines>
  <Paragraphs>1</Paragraphs>
  <ScaleCrop>false</ScaleCrop>
  <Company>Sky123.Org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User</cp:lastModifiedBy>
  <cp:revision>65</cp:revision>
  <cp:lastPrinted>2017-12-01T08:23:00Z</cp:lastPrinted>
  <dcterms:created xsi:type="dcterms:W3CDTF">2017-12-05T09:04:00Z</dcterms:created>
  <dcterms:modified xsi:type="dcterms:W3CDTF">2018-08-01T07:01:00Z</dcterms:modified>
</cp:coreProperties>
</file>