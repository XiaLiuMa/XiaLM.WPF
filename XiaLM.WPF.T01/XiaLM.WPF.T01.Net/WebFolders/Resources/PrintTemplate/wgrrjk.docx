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00D" w:rsidRDefault="003D0B2C" w:rsidP="002B400D">
      <w:pPr>
        <w:rPr>
          <w:noProof/>
        </w:rPr>
      </w:pPr>
      <w:r>
        <w:rPr>
          <w:noProof/>
        </w:rPr>
        <w:drawing>
          <wp:inline distT="0" distB="0" distL="0" distR="0" wp14:anchorId="53D73F03" wp14:editId="294332F1">
            <wp:extent cx="2592070" cy="2544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5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F6" w:rsidRDefault="008031F6" w:rsidP="00DC3227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姓</w:t>
      </w:r>
      <w:r w:rsidR="00DC3227">
        <w:rPr>
          <w:rFonts w:hint="eastAsia"/>
        </w:rPr>
        <w:t>：</w:t>
      </w:r>
      <w:proofErr w:type="spellStart"/>
      <w:r w:rsidR="00EA6065">
        <w:rPr>
          <w:rFonts w:ascii="NSimSun" w:hAnsi="NSimSun" w:cs="NSimSun"/>
          <w:color w:val="000000"/>
          <w:kern w:val="0"/>
          <w:sz w:val="19"/>
          <w:szCs w:val="19"/>
        </w:rPr>
        <w:t>ln</w:t>
      </w:r>
      <w:proofErr w:type="spellEnd"/>
      <w:r w:rsidR="00DC3227"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</w:t>
      </w:r>
      <w:r>
        <w:rPr>
          <w:rFonts w:hint="eastAsia"/>
        </w:rPr>
        <w:t>：</w:t>
      </w:r>
      <w:proofErr w:type="spellStart"/>
      <w:proofErr w:type="gramStart"/>
      <w:r w:rsidR="00EA6065">
        <w:rPr>
          <w:rFonts w:ascii="NSimSun" w:hAnsi="NSimSun" w:cs="NSimSun"/>
          <w:color w:val="000000"/>
          <w:kern w:val="0"/>
          <w:sz w:val="19"/>
          <w:szCs w:val="19"/>
        </w:rPr>
        <w:t>fn</w:t>
      </w:r>
      <w:proofErr w:type="spellEnd"/>
      <w:proofErr w:type="gramEnd"/>
    </w:p>
    <w:p w:rsidR="0099710F" w:rsidRDefault="0099710F" w:rsidP="0099710F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国籍：</w:t>
      </w:r>
      <w:proofErr w:type="spellStart"/>
      <w:proofErr w:type="gramStart"/>
      <w:r w:rsidR="00EA6065">
        <w:rPr>
          <w:rFonts w:hint="eastAsia"/>
        </w:rPr>
        <w:t>na</w:t>
      </w:r>
      <w:proofErr w:type="spellEnd"/>
      <w:proofErr w:type="gramEnd"/>
    </w:p>
    <w:p w:rsidR="0099710F" w:rsidRDefault="0099710F" w:rsidP="0099710F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护照号码</w:t>
      </w:r>
      <w:r>
        <w:rPr>
          <w:rFonts w:hint="eastAsia"/>
        </w:rPr>
        <w:t>：</w:t>
      </w:r>
      <w:proofErr w:type="gramStart"/>
      <w:r w:rsidR="00EA6065">
        <w:rPr>
          <w:rFonts w:hint="eastAsia"/>
        </w:rPr>
        <w:t>id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</w:p>
    <w:p w:rsidR="002D5DD5" w:rsidRPr="0099710F" w:rsidRDefault="002D5DD5" w:rsidP="002D5DD5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在华住址：</w:t>
      </w:r>
      <w:proofErr w:type="spellStart"/>
      <w:proofErr w:type="gramStart"/>
      <w:r w:rsidR="00EA6065">
        <w:rPr>
          <w:rFonts w:hint="eastAsia"/>
        </w:rPr>
        <w:t>inc</w:t>
      </w:r>
      <w:proofErr w:type="spellEnd"/>
      <w:proofErr w:type="gramEnd"/>
    </w:p>
    <w:p w:rsidR="00DC3227" w:rsidRDefault="00DC3227" w:rsidP="002D5DD5">
      <w:pPr>
        <w:spacing w:line="360" w:lineRule="auto"/>
        <w:ind w:firstLineChars="100" w:firstLine="210"/>
        <w:jc w:val="left"/>
      </w:pPr>
      <w:r>
        <w:rPr>
          <w:rFonts w:hint="eastAsia"/>
        </w:rPr>
        <w:t>性别：</w:t>
      </w:r>
      <w:r w:rsidR="00EA6065">
        <w:rPr>
          <w:rFonts w:hint="eastAsia"/>
        </w:rPr>
        <w:t>sex</w:t>
      </w:r>
      <w:r w:rsidR="002D5DD5">
        <w:rPr>
          <w:rFonts w:hint="eastAsia"/>
        </w:rPr>
        <w:tab/>
      </w:r>
      <w:r w:rsidR="002D5DD5">
        <w:rPr>
          <w:rFonts w:hint="eastAsia"/>
        </w:rPr>
        <w:tab/>
      </w:r>
      <w:r>
        <w:rPr>
          <w:rFonts w:hint="eastAsia"/>
        </w:rPr>
        <w:t>出生日期：</w:t>
      </w:r>
      <w:proofErr w:type="spellStart"/>
      <w:proofErr w:type="gramStart"/>
      <w:r w:rsidR="00EA6065">
        <w:rPr>
          <w:rFonts w:hint="eastAsia"/>
        </w:rPr>
        <w:t>bd</w:t>
      </w:r>
      <w:proofErr w:type="spellEnd"/>
      <w:proofErr w:type="gramEnd"/>
    </w:p>
    <w:p w:rsidR="00DC3227" w:rsidRDefault="0047774B" w:rsidP="00DC3227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签证号码</w:t>
      </w:r>
      <w:r w:rsidR="00DC3227">
        <w:rPr>
          <w:rFonts w:hint="eastAsia"/>
        </w:rPr>
        <w:t>：</w:t>
      </w:r>
      <w:proofErr w:type="spellStart"/>
      <w:proofErr w:type="gramStart"/>
      <w:r w:rsidR="00EA6065">
        <w:rPr>
          <w:rFonts w:hint="eastAsia"/>
        </w:rPr>
        <w:t>vn</w:t>
      </w:r>
      <w:proofErr w:type="spellEnd"/>
      <w:proofErr w:type="gramEnd"/>
    </w:p>
    <w:p w:rsidR="002B400D" w:rsidRDefault="003706C7" w:rsidP="00214AC8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签证</w:t>
      </w:r>
      <w:r w:rsidR="003E30D9">
        <w:rPr>
          <w:rFonts w:hint="eastAsia"/>
        </w:rPr>
        <w:t>签发地</w:t>
      </w:r>
      <w:r>
        <w:rPr>
          <w:rFonts w:hint="eastAsia"/>
        </w:rPr>
        <w:t>：</w:t>
      </w:r>
      <w:proofErr w:type="spellStart"/>
      <w:proofErr w:type="gramStart"/>
      <w:r w:rsidR="00EA6065">
        <w:rPr>
          <w:rFonts w:hint="eastAsia"/>
        </w:rPr>
        <w:t>povl</w:t>
      </w:r>
      <w:proofErr w:type="spellEnd"/>
      <w:proofErr w:type="gramEnd"/>
    </w:p>
    <w:p w:rsidR="00214AC8" w:rsidRDefault="00214AC8" w:rsidP="00214AC8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航班号</w:t>
      </w:r>
      <w:r>
        <w:rPr>
          <w:rFonts w:hint="eastAsia"/>
        </w:rPr>
        <w:t>/</w:t>
      </w:r>
      <w:r>
        <w:rPr>
          <w:rFonts w:hint="eastAsia"/>
        </w:rPr>
        <w:t>船号</w:t>
      </w:r>
      <w:r>
        <w:rPr>
          <w:rFonts w:hint="eastAsia"/>
        </w:rPr>
        <w:t>/</w:t>
      </w:r>
      <w:r>
        <w:rPr>
          <w:rFonts w:hint="eastAsia"/>
        </w:rPr>
        <w:t>车次：</w:t>
      </w:r>
      <w:proofErr w:type="gramStart"/>
      <w:r w:rsidR="00EA6065">
        <w:rPr>
          <w:rFonts w:hint="eastAsia"/>
        </w:rPr>
        <w:t>fight</w:t>
      </w:r>
      <w:proofErr w:type="gramEnd"/>
    </w:p>
    <w:p w:rsidR="00214AC8" w:rsidRDefault="0053522D" w:rsidP="00214AC8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入境事由：</w:t>
      </w:r>
      <w:r w:rsidR="00EA6065">
        <w:rPr>
          <w:rFonts w:hint="eastAsia"/>
        </w:rPr>
        <w:t>pv</w:t>
      </w:r>
      <w:bookmarkStart w:id="0" w:name="_GoBack"/>
      <w:bookmarkEnd w:id="0"/>
    </w:p>
    <w:p w:rsidR="0053522D" w:rsidRDefault="0053522D" w:rsidP="00214AC8">
      <w:pPr>
        <w:spacing w:line="360" w:lineRule="auto"/>
        <w:ind w:firstLineChars="100" w:firstLine="210"/>
        <w:jc w:val="left"/>
        <w:rPr>
          <w:rFonts w:hint="eastAsia"/>
        </w:rPr>
      </w:pPr>
    </w:p>
    <w:p w:rsidR="00C76EEE" w:rsidRDefault="00C76EEE" w:rsidP="00214AC8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以上申明真实准确。</w:t>
      </w:r>
    </w:p>
    <w:p w:rsidR="00DC3227" w:rsidRPr="00DC3227" w:rsidRDefault="00C76EEE" w:rsidP="00436A32">
      <w:pPr>
        <w:spacing w:line="360" w:lineRule="auto"/>
        <w:ind w:firstLineChars="100" w:firstLine="21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E1247">
        <w:rPr>
          <w:rFonts w:hint="eastAsia"/>
        </w:rPr>
        <w:tab/>
      </w:r>
      <w:r>
        <w:rPr>
          <w:rFonts w:hint="eastAsia"/>
        </w:rPr>
        <w:t>签名：</w:t>
      </w:r>
    </w:p>
    <w:sectPr w:rsidR="00DC3227" w:rsidRPr="00DC3227" w:rsidSect="007E0DC8">
      <w:pgSz w:w="4082" w:h="11901" w:code="175"/>
      <w:pgMar w:top="238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5D5" w:rsidRDefault="001C65D5" w:rsidP="00945C91">
      <w:r>
        <w:separator/>
      </w:r>
    </w:p>
  </w:endnote>
  <w:endnote w:type="continuationSeparator" w:id="0">
    <w:p w:rsidR="001C65D5" w:rsidRDefault="001C65D5" w:rsidP="00945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5D5" w:rsidRDefault="001C65D5" w:rsidP="00945C91">
      <w:r>
        <w:separator/>
      </w:r>
    </w:p>
  </w:footnote>
  <w:footnote w:type="continuationSeparator" w:id="0">
    <w:p w:rsidR="001C65D5" w:rsidRDefault="001C65D5" w:rsidP="00945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408CE"/>
    <w:multiLevelType w:val="multilevel"/>
    <w:tmpl w:val="3C18B0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680" w:hanging="45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64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77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99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103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216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329" w:hanging="425"/>
      </w:pPr>
      <w:rPr>
        <w:rFonts w:hint="eastAsia"/>
      </w:rPr>
    </w:lvl>
  </w:abstractNum>
  <w:abstractNum w:abstractNumId="1">
    <w:nsid w:val="43E851AB"/>
    <w:multiLevelType w:val="multilevel"/>
    <w:tmpl w:val="75C805EC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hanging="39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64" w:hanging="39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D511ACE"/>
    <w:multiLevelType w:val="multilevel"/>
    <w:tmpl w:val="7772B03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134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2E"/>
    <w:rsid w:val="00060CDF"/>
    <w:rsid w:val="000D2DD3"/>
    <w:rsid w:val="000E1E5A"/>
    <w:rsid w:val="00161092"/>
    <w:rsid w:val="001C65D5"/>
    <w:rsid w:val="001D2C9C"/>
    <w:rsid w:val="00214AC8"/>
    <w:rsid w:val="0026093D"/>
    <w:rsid w:val="002B400D"/>
    <w:rsid w:val="002D5146"/>
    <w:rsid w:val="002D5DD5"/>
    <w:rsid w:val="00341B81"/>
    <w:rsid w:val="003706C7"/>
    <w:rsid w:val="003D0B2C"/>
    <w:rsid w:val="003E0E2F"/>
    <w:rsid w:val="003E30D9"/>
    <w:rsid w:val="00403B7A"/>
    <w:rsid w:val="00410B06"/>
    <w:rsid w:val="00436A32"/>
    <w:rsid w:val="00452A02"/>
    <w:rsid w:val="004550DB"/>
    <w:rsid w:val="0047774B"/>
    <w:rsid w:val="0048150F"/>
    <w:rsid w:val="0053522D"/>
    <w:rsid w:val="006B6718"/>
    <w:rsid w:val="006C6245"/>
    <w:rsid w:val="006E6995"/>
    <w:rsid w:val="007E0DC8"/>
    <w:rsid w:val="008031F6"/>
    <w:rsid w:val="00815D3F"/>
    <w:rsid w:val="008179A5"/>
    <w:rsid w:val="00842382"/>
    <w:rsid w:val="008B6320"/>
    <w:rsid w:val="008F2D57"/>
    <w:rsid w:val="00902357"/>
    <w:rsid w:val="00945C91"/>
    <w:rsid w:val="00971366"/>
    <w:rsid w:val="0099213B"/>
    <w:rsid w:val="0099710F"/>
    <w:rsid w:val="00AA1731"/>
    <w:rsid w:val="00AE1247"/>
    <w:rsid w:val="00AE4283"/>
    <w:rsid w:val="00B71B16"/>
    <w:rsid w:val="00B877D8"/>
    <w:rsid w:val="00C72321"/>
    <w:rsid w:val="00C76EEE"/>
    <w:rsid w:val="00CA2B01"/>
    <w:rsid w:val="00DC3227"/>
    <w:rsid w:val="00E47D2E"/>
    <w:rsid w:val="00EA6065"/>
    <w:rsid w:val="00ED1323"/>
    <w:rsid w:val="00F56B81"/>
    <w:rsid w:val="00F8043A"/>
    <w:rsid w:val="00FC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0D2DD3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D2DD3"/>
    <w:rPr>
      <w:rFonts w:ascii="Calibri" w:eastAsia="宋体" w:hAnsi="Calibri" w:cs="Times New Roman"/>
      <w:b/>
      <w:bCs/>
      <w:sz w:val="28"/>
      <w:szCs w:val="32"/>
    </w:rPr>
  </w:style>
  <w:style w:type="table" w:styleId="a3">
    <w:name w:val="Table Grid"/>
    <w:basedOn w:val="a1"/>
    <w:uiPriority w:val="59"/>
    <w:rsid w:val="00455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52A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2A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4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45C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45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45C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0D2DD3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D2DD3"/>
    <w:rPr>
      <w:rFonts w:ascii="Calibri" w:eastAsia="宋体" w:hAnsi="Calibri" w:cs="Times New Roman"/>
      <w:b/>
      <w:bCs/>
      <w:sz w:val="28"/>
      <w:szCs w:val="32"/>
    </w:rPr>
  </w:style>
  <w:style w:type="table" w:styleId="a3">
    <w:name w:val="Table Grid"/>
    <w:basedOn w:val="a1"/>
    <w:uiPriority w:val="59"/>
    <w:rsid w:val="00455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52A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2A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4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45C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45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45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0003;&#25253;&#21333;&#25171;&#21360;\&#27169;&#26495;\&#28023;&#20851;&#30003;&#25253;&#21333;&#28909;&#25935;&#25171;&#21360;&#20013;&#25991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海关申报单热敏打印中文模版.dotx</Template>
  <TotalTime>19</TotalTime>
  <Pages>1</Pages>
  <Words>18</Words>
  <Characters>103</Characters>
  <Application>Microsoft Office Word</Application>
  <DocSecurity>0</DocSecurity>
  <Lines>1</Lines>
  <Paragraphs>1</Paragraphs>
  <ScaleCrop>false</ScaleCrop>
  <Company>Sky123.Org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Windows User</cp:lastModifiedBy>
  <cp:revision>31</cp:revision>
  <cp:lastPrinted>2017-12-01T08:23:00Z</cp:lastPrinted>
  <dcterms:created xsi:type="dcterms:W3CDTF">2017-12-05T09:04:00Z</dcterms:created>
  <dcterms:modified xsi:type="dcterms:W3CDTF">2018-07-31T09:36:00Z</dcterms:modified>
</cp:coreProperties>
</file>