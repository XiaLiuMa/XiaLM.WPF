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D" w:rsidRDefault="002B400D" w:rsidP="002B400D">
      <w:pPr>
        <w:rPr>
          <w:noProof/>
        </w:rPr>
      </w:pPr>
      <w:r>
        <w:rPr>
          <w:noProof/>
        </w:rPr>
        <w:drawing>
          <wp:inline distT="0" distB="0" distL="0" distR="0" wp14:anchorId="1C9558F3" wp14:editId="28822484">
            <wp:extent cx="2600325" cy="64182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909" cy="6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27" w:rsidRDefault="00DC3227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姓名：</w:t>
      </w:r>
      <w:proofErr w:type="spellStart"/>
      <w:r w:rsidR="0099213B">
        <w:rPr>
          <w:rFonts w:hint="eastAsia"/>
        </w:rPr>
        <w:t>xm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性别：</w:t>
      </w:r>
      <w:proofErr w:type="spellStart"/>
      <w:proofErr w:type="gramStart"/>
      <w:r w:rsidR="00945C91">
        <w:rPr>
          <w:rFonts w:hint="eastAsia"/>
        </w:rPr>
        <w:t>xb</w:t>
      </w:r>
      <w:proofErr w:type="spellEnd"/>
      <w:proofErr w:type="gramEnd"/>
    </w:p>
    <w:p w:rsidR="00DC3227" w:rsidRDefault="00DC3227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出生日期：</w:t>
      </w:r>
      <w:proofErr w:type="spellStart"/>
      <w:proofErr w:type="gramStart"/>
      <w:r w:rsidR="00945C91">
        <w:rPr>
          <w:rFonts w:hint="eastAsia"/>
        </w:rPr>
        <w:t>csrq</w:t>
      </w:r>
      <w:proofErr w:type="spellEnd"/>
      <w:proofErr w:type="gramEnd"/>
    </w:p>
    <w:p w:rsidR="00DC3227" w:rsidRDefault="00DC3227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国籍</w:t>
      </w:r>
      <w:r w:rsidR="00B71B16">
        <w:rPr>
          <w:rFonts w:hint="eastAsia"/>
        </w:rPr>
        <w:t>：</w:t>
      </w:r>
      <w:proofErr w:type="spellStart"/>
      <w:proofErr w:type="gramStart"/>
      <w:r w:rsidR="00945C91">
        <w:rPr>
          <w:rFonts w:hint="eastAsia"/>
        </w:rPr>
        <w:t>gj</w:t>
      </w:r>
      <w:proofErr w:type="spellEnd"/>
      <w:proofErr w:type="gramEnd"/>
    </w:p>
    <w:p w:rsidR="00DC3227" w:rsidRDefault="00DC3227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护照：</w:t>
      </w:r>
      <w:proofErr w:type="spellStart"/>
      <w:proofErr w:type="gramStart"/>
      <w:r w:rsidR="0099213B">
        <w:rPr>
          <w:rFonts w:hint="eastAsia"/>
        </w:rPr>
        <w:t>hz</w:t>
      </w:r>
      <w:r w:rsidR="00945C91">
        <w:rPr>
          <w:rFonts w:hint="eastAsia"/>
        </w:rPr>
        <w:t>h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2"/>
        <w:gridCol w:w="708"/>
        <w:gridCol w:w="217"/>
        <w:gridCol w:w="704"/>
        <w:gridCol w:w="793"/>
        <w:gridCol w:w="625"/>
      </w:tblGrid>
      <w:tr w:rsidR="00945C91" w:rsidTr="00945C91">
        <w:trPr>
          <w:trHeight w:val="927"/>
        </w:trPr>
        <w:tc>
          <w:tcPr>
            <w:tcW w:w="1860" w:type="dxa"/>
            <w:gridSpan w:val="2"/>
            <w:tcBorders>
              <w:bottom w:val="nil"/>
              <w:right w:val="nil"/>
            </w:tcBorders>
          </w:tcPr>
          <w:p w:rsidR="00945C91" w:rsidRDefault="00945C91" w:rsidP="00987499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入境：</w:t>
            </w:r>
            <w:proofErr w:type="spellStart"/>
            <w:r>
              <w:rPr>
                <w:rFonts w:hint="eastAsia"/>
              </w:rPr>
              <w:t>crj</w:t>
            </w:r>
            <w:proofErr w:type="spellEnd"/>
          </w:p>
          <w:p w:rsidR="00945C91" w:rsidRPr="00452A02" w:rsidRDefault="00945C91" w:rsidP="00403B7A">
            <w:pPr>
              <w:spacing w:line="360" w:lineRule="auto"/>
              <w:ind w:firstLineChars="100" w:firstLine="210"/>
              <w:rPr>
                <w:sz w:val="18"/>
                <w:szCs w:val="18"/>
              </w:rPr>
            </w:pPr>
            <w:r>
              <w:rPr>
                <w:rFonts w:hint="eastAsia"/>
              </w:rPr>
              <w:t>航班：</w:t>
            </w:r>
            <w:proofErr w:type="spellStart"/>
            <w:r w:rsidR="00403B7A">
              <w:rPr>
                <w:rFonts w:hint="eastAsia"/>
              </w:rPr>
              <w:t>hbh</w:t>
            </w:r>
            <w:proofErr w:type="spellEnd"/>
          </w:p>
        </w:tc>
        <w:tc>
          <w:tcPr>
            <w:tcW w:w="2339" w:type="dxa"/>
            <w:gridSpan w:val="4"/>
            <w:tcBorders>
              <w:left w:val="nil"/>
              <w:bottom w:val="nil"/>
            </w:tcBorders>
          </w:tcPr>
          <w:p w:rsidR="00945C91" w:rsidRDefault="00945C91" w:rsidP="00945C91">
            <w:pPr>
              <w:spacing w:line="360" w:lineRule="auto"/>
            </w:pPr>
            <w:r>
              <w:rPr>
                <w:rFonts w:hint="eastAsia"/>
              </w:rPr>
              <w:t>来自国：</w:t>
            </w:r>
            <w:proofErr w:type="spellStart"/>
            <w:r w:rsidR="0099213B">
              <w:rPr>
                <w:rFonts w:hint="eastAsia"/>
              </w:rPr>
              <w:t>lz</w:t>
            </w:r>
            <w:r>
              <w:rPr>
                <w:rFonts w:hint="eastAsia"/>
              </w:rPr>
              <w:t>g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945C91" w:rsidRPr="00452A02" w:rsidRDefault="0099213B" w:rsidP="00945C9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</w:rPr>
              <w:t>出入</w:t>
            </w:r>
            <w:r w:rsidR="00945C91">
              <w:rPr>
                <w:rFonts w:hint="eastAsia"/>
              </w:rPr>
              <w:t>日期：</w:t>
            </w:r>
            <w:proofErr w:type="spellStart"/>
            <w:r w:rsidR="00945C91">
              <w:rPr>
                <w:rFonts w:hint="eastAsia"/>
              </w:rPr>
              <w:t>crrq</w:t>
            </w:r>
            <w:proofErr w:type="spellEnd"/>
          </w:p>
        </w:tc>
      </w:tr>
      <w:tr w:rsidR="00945C91" w:rsidTr="00945C91">
        <w:trPr>
          <w:trHeight w:val="945"/>
        </w:trPr>
        <w:tc>
          <w:tcPr>
            <w:tcW w:w="4199" w:type="dxa"/>
            <w:gridSpan w:val="6"/>
            <w:tcBorders>
              <w:top w:val="nil"/>
            </w:tcBorders>
          </w:tcPr>
          <w:p w:rsidR="00945C91" w:rsidRDefault="00945C91" w:rsidP="00945C91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proofErr w:type="spellStart"/>
            <w:r w:rsidR="00815D3F">
              <w:rPr>
                <w:rFonts w:hint="eastAsia"/>
              </w:rPr>
              <w:t>x</w:t>
            </w:r>
            <w:r w:rsidR="0099213B">
              <w:rPr>
                <w:rFonts w:hint="eastAsia"/>
              </w:rPr>
              <w:t>dwmx</w:t>
            </w:r>
            <w:proofErr w:type="spellEnd"/>
          </w:p>
        </w:tc>
      </w:tr>
      <w:tr w:rsidR="00DC3227" w:rsidTr="00987499">
        <w:trPr>
          <w:trHeight w:val="353"/>
        </w:trPr>
        <w:tc>
          <w:tcPr>
            <w:tcW w:w="1152" w:type="dxa"/>
            <w:tcBorders>
              <w:right w:val="nil"/>
            </w:tcBorders>
          </w:tcPr>
          <w:p w:rsidR="00DC3227" w:rsidRPr="004550DB" w:rsidRDefault="00DC3227" w:rsidP="009874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50DB">
              <w:rPr>
                <w:rFonts w:hint="eastAsia"/>
                <w:sz w:val="18"/>
                <w:szCs w:val="18"/>
              </w:rPr>
              <w:t>品名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币种</w:t>
            </w:r>
          </w:p>
        </w:tc>
        <w:tc>
          <w:tcPr>
            <w:tcW w:w="925" w:type="dxa"/>
            <w:gridSpan w:val="2"/>
            <w:tcBorders>
              <w:left w:val="nil"/>
              <w:right w:val="nil"/>
            </w:tcBorders>
          </w:tcPr>
          <w:p w:rsidR="00DC3227" w:rsidRPr="004550DB" w:rsidRDefault="00DC3227" w:rsidP="009874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50DB"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 w:rsidR="00DC3227" w:rsidRPr="004550DB" w:rsidRDefault="00DC3227" w:rsidP="009874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50DB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 w:rsidR="00DC3227" w:rsidRPr="004550DB" w:rsidRDefault="00DC3227" w:rsidP="009874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50DB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625" w:type="dxa"/>
            <w:tcBorders>
              <w:left w:val="nil"/>
            </w:tcBorders>
          </w:tcPr>
          <w:p w:rsidR="00DC3227" w:rsidRPr="004550DB" w:rsidRDefault="00DC3227" w:rsidP="009874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50DB">
              <w:rPr>
                <w:rFonts w:hint="eastAsia"/>
                <w:sz w:val="18"/>
                <w:szCs w:val="18"/>
              </w:rPr>
              <w:t>批注</w:t>
            </w:r>
          </w:p>
        </w:tc>
      </w:tr>
      <w:tr w:rsidR="00DC3227" w:rsidTr="00987499">
        <w:trPr>
          <w:trHeight w:val="323"/>
        </w:trPr>
        <w:tc>
          <w:tcPr>
            <w:tcW w:w="4199" w:type="dxa"/>
            <w:gridSpan w:val="6"/>
          </w:tcPr>
          <w:p w:rsidR="00F8043A" w:rsidRPr="004550DB" w:rsidRDefault="0099213B" w:rsidP="00987499">
            <w:pPr>
              <w:spacing w:line="360" w:lineRule="auto"/>
              <w:ind w:firstLineChars="100" w:firstLine="18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wplb</w:t>
            </w:r>
            <w:proofErr w:type="spellEnd"/>
          </w:p>
        </w:tc>
      </w:tr>
    </w:tbl>
    <w:p w:rsidR="002B400D" w:rsidRDefault="002B400D" w:rsidP="00DC3227">
      <w:pPr>
        <w:tabs>
          <w:tab w:val="left" w:pos="195"/>
        </w:tabs>
      </w:pPr>
    </w:p>
    <w:p w:rsidR="00DC3227" w:rsidRDefault="00DC3227" w:rsidP="00DC3227">
      <w:pPr>
        <w:tabs>
          <w:tab w:val="left" w:pos="195"/>
        </w:tabs>
      </w:pPr>
      <w:r>
        <w:tab/>
      </w:r>
      <w:r>
        <w:rPr>
          <w:rFonts w:hint="eastAsia"/>
        </w:rPr>
        <w:t>本人签字：</w:t>
      </w:r>
    </w:p>
    <w:p w:rsidR="00DC3227" w:rsidRPr="00DC3227" w:rsidRDefault="002B400D" w:rsidP="0099213B">
      <w:r>
        <w:rPr>
          <w:noProof/>
        </w:rPr>
        <w:drawing>
          <wp:inline distT="0" distB="0" distL="0" distR="0">
            <wp:extent cx="2599200" cy="8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227" w:rsidRPr="00DC3227" w:rsidSect="007E0DC8">
      <w:pgSz w:w="4082" w:h="11901" w:code="175"/>
      <w:pgMar w:top="238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B06" w:rsidRDefault="00410B06" w:rsidP="00945C91">
      <w:r>
        <w:separator/>
      </w:r>
    </w:p>
  </w:endnote>
  <w:endnote w:type="continuationSeparator" w:id="0">
    <w:p w:rsidR="00410B06" w:rsidRDefault="00410B06" w:rsidP="009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B06" w:rsidRDefault="00410B06" w:rsidP="00945C91">
      <w:r>
        <w:separator/>
      </w:r>
    </w:p>
  </w:footnote>
  <w:footnote w:type="continuationSeparator" w:id="0">
    <w:p w:rsidR="00410B06" w:rsidRDefault="00410B06" w:rsidP="0094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8CE"/>
    <w:multiLevelType w:val="multilevel"/>
    <w:tmpl w:val="3C18B0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4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7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0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16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29" w:hanging="425"/>
      </w:pPr>
      <w:rPr>
        <w:rFonts w:hint="eastAsia"/>
      </w:rPr>
    </w:lvl>
  </w:abstractNum>
  <w:abstractNum w:abstractNumId="1">
    <w:nsid w:val="43E851AB"/>
    <w:multiLevelType w:val="multilevel"/>
    <w:tmpl w:val="75C805E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64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511ACE"/>
    <w:multiLevelType w:val="multilevel"/>
    <w:tmpl w:val="7772B0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E"/>
    <w:rsid w:val="000D2DD3"/>
    <w:rsid w:val="00161092"/>
    <w:rsid w:val="002B400D"/>
    <w:rsid w:val="00341B81"/>
    <w:rsid w:val="003E0E2F"/>
    <w:rsid w:val="00403B7A"/>
    <w:rsid w:val="00410B06"/>
    <w:rsid w:val="00452A02"/>
    <w:rsid w:val="004550DB"/>
    <w:rsid w:val="006B6718"/>
    <w:rsid w:val="006E6995"/>
    <w:rsid w:val="007E0DC8"/>
    <w:rsid w:val="00815D3F"/>
    <w:rsid w:val="008179A5"/>
    <w:rsid w:val="00842382"/>
    <w:rsid w:val="008B6320"/>
    <w:rsid w:val="008F2D57"/>
    <w:rsid w:val="00945C91"/>
    <w:rsid w:val="0099213B"/>
    <w:rsid w:val="00AA1731"/>
    <w:rsid w:val="00B71B16"/>
    <w:rsid w:val="00B877D8"/>
    <w:rsid w:val="00C72321"/>
    <w:rsid w:val="00CA2B01"/>
    <w:rsid w:val="00DC3227"/>
    <w:rsid w:val="00E47D2E"/>
    <w:rsid w:val="00ED1323"/>
    <w:rsid w:val="00F8043A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0003;&#25253;&#21333;&#25171;&#21360;\&#27169;&#26495;\&#28023;&#20851;&#30003;&#25253;&#21333;&#28909;&#25935;&#25171;&#21360;&#20013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海关申报单热敏打印中文模版.dotx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Sky123.Org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</cp:revision>
  <cp:lastPrinted>2017-12-01T08:23:00Z</cp:lastPrinted>
  <dcterms:created xsi:type="dcterms:W3CDTF">2017-12-05T09:04:00Z</dcterms:created>
  <dcterms:modified xsi:type="dcterms:W3CDTF">2017-12-13T03:35:00Z</dcterms:modified>
</cp:coreProperties>
</file>